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1DA99" w14:textId="77777777" w:rsidR="007C01DE" w:rsidRDefault="007C01DE">
      <w:pPr>
        <w:pStyle w:val="Ttulo"/>
        <w:jc w:val="right"/>
        <w:rPr>
          <w:noProof/>
          <w:lang w:val="pt-BR"/>
        </w:rPr>
      </w:pPr>
      <w:r>
        <w:t>Dorans</w:t>
      </w:r>
      <w:r>
        <w:rPr>
          <w:spacing w:val="-27"/>
        </w:rPr>
        <w:t xml:space="preserve"> </w:t>
      </w:r>
      <w:r>
        <w:t>LTDA</w:t>
      </w:r>
      <w:r>
        <w:rPr>
          <w:noProof/>
          <w:lang w:val="pt-BR"/>
        </w:rPr>
        <w:t xml:space="preserve"> </w:t>
      </w:r>
    </w:p>
    <w:p w14:paraId="732508A6" w14:textId="055C23B0" w:rsidR="002B294F" w:rsidRPr="002B294F" w:rsidRDefault="00B25E5F">
      <w:pPr>
        <w:pStyle w:val="Ttulo"/>
        <w:jc w:val="right"/>
        <w:rPr>
          <w:noProof/>
          <w:lang w:val="pt-BR"/>
        </w:rPr>
      </w:pPr>
      <w:r>
        <w:rPr>
          <w:noProof/>
          <w:lang w:val="pt-BR"/>
        </w:rPr>
        <w:t>Matriz de Posicionamento</w:t>
      </w:r>
    </w:p>
    <w:p w14:paraId="6EC9B686" w14:textId="77777777" w:rsidR="002B294F" w:rsidRPr="002B294F" w:rsidRDefault="002B294F">
      <w:pPr>
        <w:pStyle w:val="Ttulo"/>
        <w:jc w:val="right"/>
        <w:rPr>
          <w:noProof/>
          <w:lang w:val="pt-BR"/>
        </w:rPr>
      </w:pPr>
    </w:p>
    <w:p w14:paraId="4B6C1403" w14:textId="77777777" w:rsidR="002B294F" w:rsidRPr="002B294F" w:rsidRDefault="002B294F">
      <w:pPr>
        <w:pStyle w:val="Ttulo"/>
        <w:jc w:val="right"/>
        <w:rPr>
          <w:noProof/>
          <w:sz w:val="28"/>
          <w:lang w:val="pt-BR"/>
        </w:rPr>
      </w:pPr>
      <w:r w:rsidRPr="002B294F">
        <w:rPr>
          <w:noProof/>
          <w:sz w:val="28"/>
          <w:lang w:val="pt-BR"/>
        </w:rPr>
        <w:t>Versão &lt;1.0&gt;</w:t>
      </w:r>
    </w:p>
    <w:p w14:paraId="0C488F22" w14:textId="77777777" w:rsidR="002B294F" w:rsidRPr="002B294F" w:rsidRDefault="002B294F">
      <w:pPr>
        <w:pStyle w:val="Ttulo"/>
        <w:rPr>
          <w:noProof/>
          <w:sz w:val="28"/>
          <w:lang w:val="pt-BR"/>
        </w:rPr>
      </w:pPr>
    </w:p>
    <w:p w14:paraId="56A7CF3C" w14:textId="77777777" w:rsidR="002B294F" w:rsidRPr="002B294F" w:rsidRDefault="002B294F">
      <w:pPr>
        <w:rPr>
          <w:noProof/>
          <w:lang w:val="pt-BR"/>
        </w:rPr>
      </w:pPr>
    </w:p>
    <w:p w14:paraId="1F8E3226" w14:textId="2E49C6B1" w:rsidR="002B294F" w:rsidRDefault="002B294F">
      <w:pPr>
        <w:rPr>
          <w:noProof/>
          <w:lang w:val="pt-BR"/>
        </w:rPr>
      </w:pPr>
    </w:p>
    <w:p w14:paraId="5F58332A" w14:textId="2A6601CB" w:rsidR="00E71760" w:rsidRDefault="00E71760">
      <w:pPr>
        <w:rPr>
          <w:noProof/>
          <w:lang w:val="pt-BR"/>
        </w:rPr>
      </w:pPr>
    </w:p>
    <w:p w14:paraId="265F9ADF" w14:textId="5913444F" w:rsidR="00E71760" w:rsidRPr="00E71760" w:rsidRDefault="00E71760">
      <w:pPr>
        <w:rPr>
          <w:i/>
          <w:color w:val="0000FF"/>
          <w:lang w:val="pt-BR"/>
        </w:rPr>
      </w:pPr>
    </w:p>
    <w:p w14:paraId="28CE750D" w14:textId="77777777" w:rsidR="00E71760" w:rsidRDefault="00E71760" w:rsidP="00E71760">
      <w:pPr>
        <w:ind w:left="720"/>
        <w:rPr>
          <w:i/>
          <w:color w:val="0000FF"/>
          <w:lang w:val="pt-BR"/>
        </w:rPr>
      </w:pPr>
    </w:p>
    <w:p w14:paraId="53306A88" w14:textId="77777777" w:rsidR="00E71760" w:rsidRPr="002B294F" w:rsidRDefault="00E71760">
      <w:pPr>
        <w:rPr>
          <w:noProof/>
          <w:lang w:val="pt-BR"/>
        </w:rPr>
        <w:sectPr w:rsidR="00E71760" w:rsidRPr="002B294F">
          <w:headerReference w:type="default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D26A396" w14:textId="77777777" w:rsidR="002749CA" w:rsidRDefault="002749CA" w:rsidP="002749CA">
      <w:pPr>
        <w:pStyle w:val="Ttulo"/>
        <w:rPr>
          <w:lang w:val="pt-BR"/>
        </w:rPr>
      </w:pPr>
      <w:r>
        <w:rPr>
          <w:lang w:val="pt-BR"/>
        </w:rPr>
        <w:lastRenderedPageBreak/>
        <w:t>Revisão Histórica do Documento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350"/>
        <w:gridCol w:w="4392"/>
        <w:gridCol w:w="2304"/>
      </w:tblGrid>
      <w:tr w:rsidR="002749CA" w14:paraId="4A784E4E" w14:textId="77777777" w:rsidTr="00395B9B">
        <w:tc>
          <w:tcPr>
            <w:tcW w:w="1458" w:type="dxa"/>
          </w:tcPr>
          <w:p w14:paraId="3E5E8BC8" w14:textId="77777777" w:rsidR="002749CA" w:rsidRDefault="002749CA" w:rsidP="002749CA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350" w:type="dxa"/>
          </w:tcPr>
          <w:p w14:paraId="4C254CC6" w14:textId="77777777" w:rsidR="002749CA" w:rsidRDefault="002749CA" w:rsidP="002749CA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4392" w:type="dxa"/>
          </w:tcPr>
          <w:p w14:paraId="4DFF2EF5" w14:textId="77777777" w:rsidR="002749CA" w:rsidRDefault="002749CA" w:rsidP="002749CA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</w:tcPr>
          <w:p w14:paraId="51B93D7A" w14:textId="77777777" w:rsidR="002749CA" w:rsidRDefault="002749CA" w:rsidP="002749CA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395B9B" w14:paraId="0590A009" w14:textId="77777777" w:rsidTr="00395B9B">
        <w:tc>
          <w:tcPr>
            <w:tcW w:w="1458" w:type="dxa"/>
          </w:tcPr>
          <w:p w14:paraId="0460F023" w14:textId="5120879A" w:rsidR="00395B9B" w:rsidRDefault="00395B9B" w:rsidP="00395B9B">
            <w:pPr>
              <w:pStyle w:val="Tabletext"/>
              <w:rPr>
                <w:lang w:val="pt-BR"/>
              </w:rPr>
            </w:pPr>
            <w:r>
              <w:rPr>
                <w:spacing w:val="-2"/>
              </w:rPr>
              <w:t>25/08/2024</w:t>
            </w:r>
          </w:p>
        </w:tc>
        <w:tc>
          <w:tcPr>
            <w:tcW w:w="1350" w:type="dxa"/>
          </w:tcPr>
          <w:p w14:paraId="15E9347A" w14:textId="3D6F939D" w:rsidR="00395B9B" w:rsidRDefault="00395B9B" w:rsidP="00395B9B">
            <w:pPr>
              <w:pStyle w:val="Tabletext"/>
              <w:rPr>
                <w:lang w:val="pt-BR"/>
              </w:rPr>
            </w:pPr>
            <w:r>
              <w:rPr>
                <w:spacing w:val="-5"/>
              </w:rPr>
              <w:t>1.0</w:t>
            </w:r>
          </w:p>
        </w:tc>
        <w:tc>
          <w:tcPr>
            <w:tcW w:w="4392" w:type="dxa"/>
          </w:tcPr>
          <w:p w14:paraId="2E8EE3EB" w14:textId="7DD4E80B" w:rsidR="00395B9B" w:rsidRDefault="00395B9B" w:rsidP="00395B9B">
            <w:pPr>
              <w:pStyle w:val="Tabletext"/>
              <w:rPr>
                <w:lang w:val="pt-BR"/>
              </w:rPr>
            </w:pPr>
            <w:proofErr w:type="spellStart"/>
            <w:r w:rsidRPr="007C01DE">
              <w:t>Matriz</w:t>
            </w:r>
            <w:proofErr w:type="spellEnd"/>
            <w:r w:rsidRPr="007C01DE">
              <w:t xml:space="preserve"> de </w:t>
            </w:r>
            <w:proofErr w:type="spellStart"/>
            <w:r w:rsidRPr="007C01DE">
              <w:t>Posicionamento</w:t>
            </w:r>
            <w:proofErr w:type="spellEnd"/>
          </w:p>
        </w:tc>
        <w:tc>
          <w:tcPr>
            <w:tcW w:w="2304" w:type="dxa"/>
          </w:tcPr>
          <w:p w14:paraId="3ACA7FAB" w14:textId="1DD95CB6" w:rsidR="00395B9B" w:rsidRDefault="00395B9B" w:rsidP="00395B9B">
            <w:pPr>
              <w:pStyle w:val="Tabletext"/>
              <w:rPr>
                <w:lang w:val="pt-BR"/>
              </w:rPr>
            </w:pPr>
            <w:r>
              <w:t>Grupo</w:t>
            </w:r>
            <w:r>
              <w:rPr>
                <w:spacing w:val="-4"/>
              </w:rPr>
              <w:t xml:space="preserve"> </w:t>
            </w:r>
            <w:r>
              <w:t>Dorans</w:t>
            </w:r>
            <w:r>
              <w:rPr>
                <w:spacing w:val="-4"/>
              </w:rPr>
              <w:t xml:space="preserve"> LTDA</w:t>
            </w:r>
          </w:p>
        </w:tc>
      </w:tr>
      <w:tr w:rsidR="00395B9B" w14:paraId="7516A3E8" w14:textId="77777777" w:rsidTr="00395B9B">
        <w:tc>
          <w:tcPr>
            <w:tcW w:w="1458" w:type="dxa"/>
          </w:tcPr>
          <w:p w14:paraId="185835BD" w14:textId="042BADA9" w:rsidR="00395B9B" w:rsidRDefault="00395B9B" w:rsidP="00395B9B">
            <w:pPr>
              <w:pStyle w:val="Tabletext"/>
              <w:rPr>
                <w:lang w:val="pt-BR"/>
              </w:rPr>
            </w:pPr>
          </w:p>
        </w:tc>
        <w:tc>
          <w:tcPr>
            <w:tcW w:w="1350" w:type="dxa"/>
          </w:tcPr>
          <w:p w14:paraId="0B125D8B" w14:textId="726E1515" w:rsidR="00395B9B" w:rsidRDefault="00395B9B" w:rsidP="00395B9B">
            <w:pPr>
              <w:pStyle w:val="Tabletext"/>
              <w:rPr>
                <w:lang w:val="pt-BR"/>
              </w:rPr>
            </w:pPr>
          </w:p>
        </w:tc>
        <w:tc>
          <w:tcPr>
            <w:tcW w:w="4392" w:type="dxa"/>
          </w:tcPr>
          <w:p w14:paraId="5A9B54B8" w14:textId="61617262" w:rsidR="00395B9B" w:rsidRDefault="00395B9B" w:rsidP="00395B9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140DEBAA" w14:textId="1F3C24EE" w:rsidR="00395B9B" w:rsidRDefault="00395B9B" w:rsidP="00395B9B">
            <w:pPr>
              <w:pStyle w:val="Tabletext"/>
              <w:rPr>
                <w:lang w:val="pt-BR"/>
              </w:rPr>
            </w:pPr>
          </w:p>
        </w:tc>
      </w:tr>
      <w:tr w:rsidR="00395B9B" w14:paraId="458ADB9B" w14:textId="77777777" w:rsidTr="00395B9B">
        <w:tc>
          <w:tcPr>
            <w:tcW w:w="1458" w:type="dxa"/>
          </w:tcPr>
          <w:p w14:paraId="009B029B" w14:textId="3262F9D0" w:rsidR="00395B9B" w:rsidRDefault="00395B9B" w:rsidP="00395B9B">
            <w:pPr>
              <w:pStyle w:val="Tabletext"/>
              <w:rPr>
                <w:lang w:val="pt-BR"/>
              </w:rPr>
            </w:pPr>
          </w:p>
        </w:tc>
        <w:tc>
          <w:tcPr>
            <w:tcW w:w="1350" w:type="dxa"/>
          </w:tcPr>
          <w:p w14:paraId="55BFA995" w14:textId="160AAB86" w:rsidR="00395B9B" w:rsidRDefault="00395B9B" w:rsidP="00395B9B">
            <w:pPr>
              <w:pStyle w:val="Tabletext"/>
              <w:rPr>
                <w:lang w:val="pt-BR"/>
              </w:rPr>
            </w:pPr>
          </w:p>
        </w:tc>
        <w:tc>
          <w:tcPr>
            <w:tcW w:w="4392" w:type="dxa"/>
          </w:tcPr>
          <w:p w14:paraId="34D99897" w14:textId="3381CFB9" w:rsidR="00395B9B" w:rsidRDefault="00395B9B" w:rsidP="00395B9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1ABFA788" w14:textId="1AB1D695" w:rsidR="00395B9B" w:rsidRDefault="00395B9B" w:rsidP="00395B9B">
            <w:pPr>
              <w:pStyle w:val="Tabletext"/>
              <w:rPr>
                <w:lang w:val="pt-BR"/>
              </w:rPr>
            </w:pPr>
          </w:p>
        </w:tc>
      </w:tr>
      <w:tr w:rsidR="00395B9B" w14:paraId="0368AE82" w14:textId="77777777" w:rsidTr="00395B9B">
        <w:tc>
          <w:tcPr>
            <w:tcW w:w="1458" w:type="dxa"/>
          </w:tcPr>
          <w:p w14:paraId="7B17A2EB" w14:textId="77777777" w:rsidR="00395B9B" w:rsidRDefault="00395B9B" w:rsidP="00395B9B">
            <w:pPr>
              <w:pStyle w:val="Tabletext"/>
              <w:rPr>
                <w:lang w:val="pt-BR"/>
              </w:rPr>
            </w:pPr>
          </w:p>
        </w:tc>
        <w:tc>
          <w:tcPr>
            <w:tcW w:w="1350" w:type="dxa"/>
          </w:tcPr>
          <w:p w14:paraId="54D21ADD" w14:textId="77777777" w:rsidR="00395B9B" w:rsidRDefault="00395B9B" w:rsidP="00395B9B">
            <w:pPr>
              <w:pStyle w:val="Tabletext"/>
              <w:rPr>
                <w:lang w:val="pt-BR"/>
              </w:rPr>
            </w:pPr>
          </w:p>
        </w:tc>
        <w:tc>
          <w:tcPr>
            <w:tcW w:w="4392" w:type="dxa"/>
          </w:tcPr>
          <w:p w14:paraId="1B5D761E" w14:textId="77777777" w:rsidR="00395B9B" w:rsidRDefault="00395B9B" w:rsidP="00395B9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6B890A9A" w14:textId="77777777" w:rsidR="00395B9B" w:rsidRDefault="00395B9B" w:rsidP="00395B9B">
            <w:pPr>
              <w:pStyle w:val="Tabletext"/>
              <w:rPr>
                <w:lang w:val="pt-BR"/>
              </w:rPr>
            </w:pPr>
          </w:p>
        </w:tc>
      </w:tr>
    </w:tbl>
    <w:p w14:paraId="61FB6EBE" w14:textId="77777777" w:rsidR="002749CA" w:rsidRDefault="002749CA" w:rsidP="002749CA">
      <w:pPr>
        <w:rPr>
          <w:lang w:val="pt-BR"/>
        </w:rPr>
      </w:pPr>
    </w:p>
    <w:p w14:paraId="05D44DBD" w14:textId="77777777" w:rsidR="002B294F" w:rsidRPr="002B294F" w:rsidRDefault="002B294F">
      <w:pPr>
        <w:pStyle w:val="Ttulo"/>
        <w:rPr>
          <w:noProof/>
          <w:lang w:val="pt-BR"/>
        </w:rPr>
      </w:pPr>
      <w:r w:rsidRPr="002B294F">
        <w:rPr>
          <w:noProof/>
          <w:lang w:val="pt-BR"/>
        </w:rPr>
        <w:br w:type="page"/>
      </w:r>
      <w:r w:rsidR="00FF4FDB">
        <w:rPr>
          <w:noProof/>
          <w:lang w:val="pt-BR"/>
        </w:rPr>
        <w:lastRenderedPageBreak/>
        <w:t>Índice</w:t>
      </w:r>
    </w:p>
    <w:p w14:paraId="2B3A81B0" w14:textId="2B48FD4A" w:rsidR="001A2B11" w:rsidRPr="00C71AFE" w:rsidRDefault="00C4125A">
      <w:pPr>
        <w:pStyle w:val="Sumrio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noProof/>
          <w:lang w:val="pt-BR"/>
        </w:rPr>
        <w:fldChar w:fldCharType="begin"/>
      </w:r>
      <w:r>
        <w:rPr>
          <w:noProof/>
          <w:lang w:val="pt-BR"/>
        </w:rPr>
        <w:instrText xml:space="preserve"> TOC \o "1-3" \h \z \u </w:instrText>
      </w:r>
      <w:r>
        <w:rPr>
          <w:noProof/>
          <w:lang w:val="pt-BR"/>
        </w:rPr>
        <w:fldChar w:fldCharType="separate"/>
      </w:r>
      <w:hyperlink w:anchor="_Toc522608221" w:history="1">
        <w:r w:rsidR="001A2B11" w:rsidRPr="00DF7BF9">
          <w:rPr>
            <w:rStyle w:val="Hyperlink"/>
            <w:rFonts w:ascii="Verdana" w:hAnsi="Verdana"/>
            <w:noProof/>
            <w:lang w:val="pt-BR"/>
          </w:rPr>
          <w:t>1.</w:t>
        </w:r>
        <w:r w:rsidR="001A2B11" w:rsidRPr="00C71AFE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1A2B11" w:rsidRPr="00DF7BF9">
          <w:rPr>
            <w:rStyle w:val="Hyperlink"/>
            <w:rFonts w:ascii="Verdana" w:hAnsi="Verdana"/>
            <w:noProof/>
            <w:lang w:val="pt-BR"/>
          </w:rPr>
          <w:t>Objetivos</w:t>
        </w:r>
        <w:r w:rsidR="001A2B11">
          <w:rPr>
            <w:noProof/>
            <w:webHidden/>
          </w:rPr>
          <w:tab/>
        </w:r>
        <w:r w:rsidR="001A2B11">
          <w:rPr>
            <w:noProof/>
            <w:webHidden/>
          </w:rPr>
          <w:fldChar w:fldCharType="begin"/>
        </w:r>
        <w:r w:rsidR="001A2B11">
          <w:rPr>
            <w:noProof/>
            <w:webHidden/>
          </w:rPr>
          <w:instrText xml:space="preserve"> PAGEREF _Toc522608221 \h </w:instrText>
        </w:r>
        <w:r w:rsidR="001A2B11">
          <w:rPr>
            <w:noProof/>
            <w:webHidden/>
          </w:rPr>
        </w:r>
        <w:r w:rsidR="001A2B11">
          <w:rPr>
            <w:noProof/>
            <w:webHidden/>
          </w:rPr>
          <w:fldChar w:fldCharType="separate"/>
        </w:r>
        <w:r w:rsidR="001A2B11">
          <w:rPr>
            <w:noProof/>
            <w:webHidden/>
          </w:rPr>
          <w:t>4</w:t>
        </w:r>
        <w:r w:rsidR="001A2B11">
          <w:rPr>
            <w:noProof/>
            <w:webHidden/>
          </w:rPr>
          <w:fldChar w:fldCharType="end"/>
        </w:r>
      </w:hyperlink>
    </w:p>
    <w:p w14:paraId="7E8DFDE6" w14:textId="77777777" w:rsidR="001A2B11" w:rsidRPr="00C71AFE" w:rsidRDefault="001A2B11">
      <w:pPr>
        <w:pStyle w:val="Sumrio1"/>
        <w:tabs>
          <w:tab w:val="left" w:pos="400"/>
          <w:tab w:val="right" w:leader="dot" w:pos="935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522608222" w:history="1">
        <w:r w:rsidRPr="00DF7BF9">
          <w:rPr>
            <w:rStyle w:val="Hyperlink"/>
            <w:noProof/>
          </w:rPr>
          <w:t>2.</w:t>
        </w:r>
        <w:r w:rsidRPr="00C71AFE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DF7BF9">
          <w:rPr>
            <w:rStyle w:val="Hyperlink"/>
            <w:noProof/>
          </w:rPr>
          <w:t>Matriz de Posicionamento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524CE7" w14:textId="77777777" w:rsidR="001A2B11" w:rsidRPr="00C71AFE" w:rsidRDefault="001A2B11">
      <w:pPr>
        <w:pStyle w:val="Sumrio2"/>
        <w:tabs>
          <w:tab w:val="left" w:pos="800"/>
          <w:tab w:val="right" w:leader="dot" w:pos="935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522608223" w:history="1">
        <w:r w:rsidRPr="00DF7BF9">
          <w:rPr>
            <w:rStyle w:val="Hyperlink"/>
            <w:noProof/>
            <w:lang w:val="pt-BR"/>
          </w:rPr>
          <w:t>2.1</w:t>
        </w:r>
        <w:r w:rsidRPr="00C71A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DF7BF9">
          <w:rPr>
            <w:rStyle w:val="Hyperlink"/>
            <w:noProof/>
            <w:lang w:val="pt-BR"/>
          </w:rPr>
          <w:t>Mapa 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5D0691" w14:textId="77777777" w:rsidR="001A2B11" w:rsidRPr="00C71AFE" w:rsidRDefault="001A2B11">
      <w:pPr>
        <w:pStyle w:val="Sumrio2"/>
        <w:tabs>
          <w:tab w:val="left" w:pos="800"/>
          <w:tab w:val="right" w:leader="dot" w:pos="935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522608224" w:history="1">
        <w:r w:rsidRPr="00DF7BF9">
          <w:rPr>
            <w:rStyle w:val="Hyperlink"/>
            <w:noProof/>
            <w:lang w:val="pt-BR"/>
          </w:rPr>
          <w:t>2.2</w:t>
        </w:r>
        <w:r w:rsidRPr="00C71A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DF7BF9">
          <w:rPr>
            <w:rStyle w:val="Hyperlink"/>
            <w:noProof/>
            <w:lang w:val="pt-BR"/>
          </w:rPr>
          <w:t>Ideias de Solução x Critérios Norteadores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71C285" w14:textId="1C46E99A" w:rsidR="007E74FC" w:rsidRDefault="00C4125A" w:rsidP="002C6D66">
      <w:pPr>
        <w:pStyle w:val="Ttulo"/>
        <w:rPr>
          <w:noProof/>
          <w:lang w:val="pt-BR"/>
        </w:rPr>
      </w:pPr>
      <w:r>
        <w:rPr>
          <w:noProof/>
          <w:lang w:val="pt-BR"/>
        </w:rPr>
        <w:fldChar w:fldCharType="end"/>
      </w:r>
    </w:p>
    <w:p w14:paraId="16B7B300" w14:textId="77777777" w:rsidR="007E74FC" w:rsidRPr="007E74FC" w:rsidRDefault="007E74FC" w:rsidP="007E74FC">
      <w:pPr>
        <w:rPr>
          <w:lang w:val="pt-BR"/>
        </w:rPr>
      </w:pPr>
    </w:p>
    <w:p w14:paraId="53EFE925" w14:textId="77777777" w:rsidR="007E74FC" w:rsidRPr="007E74FC" w:rsidRDefault="007E74FC" w:rsidP="007E74FC">
      <w:pPr>
        <w:rPr>
          <w:lang w:val="pt-BR"/>
        </w:rPr>
      </w:pPr>
    </w:p>
    <w:p w14:paraId="0CBF1473" w14:textId="77777777" w:rsidR="007E74FC" w:rsidRPr="007E74FC" w:rsidRDefault="007E74FC" w:rsidP="007E74FC">
      <w:pPr>
        <w:rPr>
          <w:lang w:val="pt-BR"/>
        </w:rPr>
      </w:pPr>
    </w:p>
    <w:p w14:paraId="6401EFE4" w14:textId="77777777" w:rsidR="007E74FC" w:rsidRPr="007E74FC" w:rsidRDefault="007E74FC" w:rsidP="007E74FC">
      <w:pPr>
        <w:rPr>
          <w:lang w:val="pt-BR"/>
        </w:rPr>
      </w:pPr>
    </w:p>
    <w:p w14:paraId="3B45FBB9" w14:textId="77777777" w:rsidR="007E74FC" w:rsidRPr="007E74FC" w:rsidRDefault="007E74FC" w:rsidP="007E74FC">
      <w:pPr>
        <w:rPr>
          <w:lang w:val="pt-BR"/>
        </w:rPr>
      </w:pPr>
    </w:p>
    <w:p w14:paraId="76C564B4" w14:textId="77777777" w:rsidR="007E74FC" w:rsidRPr="007E74FC" w:rsidRDefault="007E74FC" w:rsidP="007E74FC">
      <w:pPr>
        <w:rPr>
          <w:lang w:val="pt-BR"/>
        </w:rPr>
      </w:pPr>
    </w:p>
    <w:p w14:paraId="7CA5B209" w14:textId="77777777" w:rsidR="007E74FC" w:rsidRPr="007E74FC" w:rsidRDefault="007E74FC" w:rsidP="007E74FC">
      <w:pPr>
        <w:rPr>
          <w:lang w:val="pt-BR"/>
        </w:rPr>
      </w:pPr>
    </w:p>
    <w:p w14:paraId="0FF73754" w14:textId="77777777" w:rsidR="007E74FC" w:rsidRPr="007E74FC" w:rsidRDefault="007E74FC" w:rsidP="007E74FC">
      <w:pPr>
        <w:rPr>
          <w:lang w:val="pt-BR"/>
        </w:rPr>
      </w:pPr>
    </w:p>
    <w:p w14:paraId="48A024F2" w14:textId="77777777" w:rsidR="007E74FC" w:rsidRPr="007E74FC" w:rsidRDefault="007E74FC" w:rsidP="007E74FC">
      <w:pPr>
        <w:rPr>
          <w:lang w:val="pt-BR"/>
        </w:rPr>
      </w:pPr>
    </w:p>
    <w:p w14:paraId="6534AD0A" w14:textId="77777777" w:rsidR="007E74FC" w:rsidRPr="007E74FC" w:rsidRDefault="007E74FC" w:rsidP="007E74FC">
      <w:pPr>
        <w:rPr>
          <w:lang w:val="pt-BR"/>
        </w:rPr>
      </w:pPr>
    </w:p>
    <w:p w14:paraId="677C6766" w14:textId="0A391323" w:rsidR="007E74FC" w:rsidRDefault="007E74FC" w:rsidP="007E74FC">
      <w:pPr>
        <w:pStyle w:val="Ttulo"/>
        <w:tabs>
          <w:tab w:val="left" w:pos="4035"/>
        </w:tabs>
        <w:jc w:val="left"/>
        <w:rPr>
          <w:lang w:val="pt-BR"/>
        </w:rPr>
      </w:pPr>
      <w:r>
        <w:rPr>
          <w:lang w:val="pt-BR"/>
        </w:rPr>
        <w:tab/>
      </w:r>
    </w:p>
    <w:p w14:paraId="7F3E0B01" w14:textId="77777777" w:rsidR="002C6D66" w:rsidRDefault="002B294F" w:rsidP="002C6D66">
      <w:pPr>
        <w:pStyle w:val="Ttulo"/>
        <w:rPr>
          <w:rFonts w:ascii="Verdana" w:hAnsi="Verdana"/>
          <w:lang w:val="pt-BR"/>
        </w:rPr>
      </w:pPr>
      <w:r w:rsidRPr="007E74FC">
        <w:rPr>
          <w:lang w:val="pt-BR"/>
        </w:rPr>
        <w:br w:type="page"/>
      </w:r>
      <w:r w:rsidR="00F343C9">
        <w:rPr>
          <w:rFonts w:ascii="Verdana" w:hAnsi="Verdana"/>
          <w:lang w:val="pt-BR"/>
        </w:rPr>
        <w:lastRenderedPageBreak/>
        <w:t>Matriz de Posicionamento</w:t>
      </w:r>
      <w:r w:rsidR="002C6D66">
        <w:rPr>
          <w:rFonts w:ascii="Verdana" w:hAnsi="Verdana"/>
          <w:lang w:val="pt-BR"/>
        </w:rPr>
        <w:t xml:space="preserve"> </w:t>
      </w:r>
    </w:p>
    <w:p w14:paraId="7A4054BC" w14:textId="77777777" w:rsidR="002C6D66" w:rsidRDefault="002C6D66" w:rsidP="002C6D66">
      <w:pPr>
        <w:rPr>
          <w:rFonts w:ascii="Verdana" w:hAnsi="Verdana"/>
        </w:rPr>
      </w:pPr>
    </w:p>
    <w:p w14:paraId="10FFAA35" w14:textId="77777777" w:rsidR="002C6D66" w:rsidRDefault="002C6D66" w:rsidP="002C6D66">
      <w:pPr>
        <w:pStyle w:val="Ttulo1"/>
        <w:rPr>
          <w:rFonts w:ascii="Verdana" w:hAnsi="Verdana"/>
          <w:lang w:val="pt-BR"/>
        </w:rPr>
      </w:pPr>
      <w:bookmarkStart w:id="0" w:name="_Toc430450450"/>
      <w:bookmarkStart w:id="1" w:name="_Toc50444159"/>
      <w:bookmarkStart w:id="2" w:name="_Toc522608221"/>
      <w:r>
        <w:rPr>
          <w:rFonts w:ascii="Verdana" w:hAnsi="Verdana"/>
          <w:lang w:val="pt-BR"/>
        </w:rPr>
        <w:t>Objetivos</w:t>
      </w:r>
      <w:bookmarkEnd w:id="0"/>
      <w:bookmarkEnd w:id="1"/>
      <w:bookmarkEnd w:id="2"/>
    </w:p>
    <w:p w14:paraId="6DEF2EB7" w14:textId="6E9F7169" w:rsidR="00AC4109" w:rsidRDefault="002C6D66" w:rsidP="002C6D66">
      <w:pPr>
        <w:ind w:left="708"/>
        <w:jc w:val="both"/>
        <w:rPr>
          <w:rFonts w:ascii="Verdana" w:hAnsi="Verdana"/>
          <w:lang w:val="pt-BR"/>
        </w:rPr>
      </w:pPr>
      <w:r w:rsidRPr="00425655">
        <w:rPr>
          <w:rFonts w:ascii="Verdana" w:hAnsi="Verdana"/>
          <w:lang w:val="pt-BR"/>
        </w:rPr>
        <w:t>Este documento tem como objetivo definir</w:t>
      </w:r>
      <w:r w:rsidR="00AC4109">
        <w:rPr>
          <w:rFonts w:ascii="Verdana" w:hAnsi="Verdana"/>
          <w:lang w:val="pt-BR"/>
        </w:rPr>
        <w:t xml:space="preserve"> a ideia que será adotada como solução</w:t>
      </w:r>
      <w:r w:rsidR="007F5E1B">
        <w:rPr>
          <w:rFonts w:ascii="Verdana" w:hAnsi="Verdana"/>
          <w:lang w:val="pt-BR"/>
        </w:rPr>
        <w:t xml:space="preserve"> para esse projeto, com </w:t>
      </w:r>
      <w:r w:rsidR="00AC4109">
        <w:rPr>
          <w:rFonts w:ascii="Verdana" w:hAnsi="Verdana"/>
          <w:lang w:val="pt-BR"/>
        </w:rPr>
        <w:t>base nos critérios norteadores</w:t>
      </w:r>
      <w:r w:rsidR="007F5E1B">
        <w:rPr>
          <w:rFonts w:ascii="Verdana" w:hAnsi="Verdana"/>
          <w:lang w:val="pt-BR"/>
        </w:rPr>
        <w:t>, personas mapeadas</w:t>
      </w:r>
      <w:r w:rsidR="00AC4109">
        <w:rPr>
          <w:rFonts w:ascii="Verdana" w:hAnsi="Verdana"/>
          <w:lang w:val="pt-BR"/>
        </w:rPr>
        <w:t xml:space="preserve"> e ideias levantadas.</w:t>
      </w:r>
    </w:p>
    <w:p w14:paraId="3FCBC6F5" w14:textId="77777777" w:rsidR="002C6D66" w:rsidRPr="00425655" w:rsidRDefault="002C6D66" w:rsidP="002C6D66">
      <w:pPr>
        <w:rPr>
          <w:rFonts w:ascii="Verdana" w:hAnsi="Verdana"/>
          <w:lang w:val="pt-BR"/>
        </w:rPr>
      </w:pPr>
    </w:p>
    <w:p w14:paraId="445F72A4" w14:textId="19129B92" w:rsidR="00ED1023" w:rsidRPr="00EF2B20" w:rsidRDefault="00ED1023" w:rsidP="00ED1023">
      <w:pPr>
        <w:rPr>
          <w:lang w:val="pt-BR"/>
        </w:rPr>
      </w:pPr>
    </w:p>
    <w:p w14:paraId="17056C82" w14:textId="16E0ACEE" w:rsidR="00333503" w:rsidRDefault="00333503" w:rsidP="00ED1023">
      <w:pPr>
        <w:pStyle w:val="Ttulo1"/>
      </w:pPr>
      <w:bookmarkStart w:id="3" w:name="_Toc522608222"/>
      <w:proofErr w:type="spellStart"/>
      <w:r w:rsidRPr="00F343C9">
        <w:t>Matriz</w:t>
      </w:r>
      <w:proofErr w:type="spellEnd"/>
      <w:r w:rsidRPr="00F343C9">
        <w:t xml:space="preserve"> de </w:t>
      </w:r>
      <w:proofErr w:type="spellStart"/>
      <w:r w:rsidRPr="00F343C9">
        <w:t>Posicionamento</w:t>
      </w:r>
      <w:bookmarkEnd w:id="3"/>
      <w:proofErr w:type="spellEnd"/>
    </w:p>
    <w:p w14:paraId="4456E434" w14:textId="70B02FCB" w:rsidR="007F5E1B" w:rsidRDefault="007F5E1B" w:rsidP="007F5E1B"/>
    <w:p w14:paraId="17F5DFF5" w14:textId="7AD60434" w:rsidR="007C01DE" w:rsidRDefault="002E3B3B" w:rsidP="007F5E1B">
      <w:pPr>
        <w:pStyle w:val="Ttulo2"/>
        <w:rPr>
          <w:lang w:val="pt-BR"/>
        </w:rPr>
      </w:pPr>
      <w:bookmarkStart w:id="4" w:name="_Toc522608223"/>
      <w:r>
        <w:rPr>
          <w:lang w:val="pt-BR"/>
        </w:rPr>
        <w:t>Mapa Mental</w:t>
      </w:r>
      <w:bookmarkEnd w:id="4"/>
    </w:p>
    <w:p w14:paraId="3C3AAE04" w14:textId="1CFB25EF" w:rsidR="00787492" w:rsidRDefault="001324CF" w:rsidP="007C01DE">
      <w:pPr>
        <w:pStyle w:val="Ttulo2"/>
        <w:numPr>
          <w:ilvl w:val="0"/>
          <w:numId w:val="0"/>
        </w:num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9A01611" wp14:editId="69EAF838">
            <wp:extent cx="5934710" cy="2855595"/>
            <wp:effectExtent l="0" t="0" r="0" b="0"/>
            <wp:docPr id="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D05C5" w14:textId="4073DA6A" w:rsidR="007F5E1B" w:rsidRPr="00EF2B20" w:rsidRDefault="0071148E" w:rsidP="007F5E1B">
      <w:pPr>
        <w:pStyle w:val="Ttulo2"/>
        <w:rPr>
          <w:lang w:val="pt-BR"/>
        </w:rPr>
      </w:pPr>
      <w:bookmarkStart w:id="5" w:name="_Toc522608224"/>
      <w:r>
        <w:rPr>
          <w:lang w:val="pt-BR"/>
        </w:rPr>
        <w:br w:type="page"/>
      </w:r>
      <w:r w:rsidR="009F5D1B" w:rsidRPr="00EF2B20">
        <w:rPr>
          <w:lang w:val="pt-BR"/>
        </w:rPr>
        <w:lastRenderedPageBreak/>
        <w:t>Ideias</w:t>
      </w:r>
      <w:r w:rsidR="002E3B3B">
        <w:rPr>
          <w:lang w:val="pt-BR"/>
        </w:rPr>
        <w:t xml:space="preserve"> de Solução</w:t>
      </w:r>
      <w:r w:rsidR="009F5D1B" w:rsidRPr="00EF2B20">
        <w:rPr>
          <w:lang w:val="pt-BR"/>
        </w:rPr>
        <w:t xml:space="preserve"> x Critérios Norteadores</w:t>
      </w:r>
      <w:bookmarkEnd w:id="5"/>
    </w:p>
    <w:p w14:paraId="34B46CC9" w14:textId="141C7033" w:rsidR="00D91826" w:rsidRDefault="00D91826" w:rsidP="00665000">
      <w:pPr>
        <w:widowControl/>
        <w:autoSpaceDE w:val="0"/>
        <w:autoSpaceDN w:val="0"/>
        <w:adjustRightInd w:val="0"/>
        <w:spacing w:line="240" w:lineRule="auto"/>
        <w:rPr>
          <w:lang w:val="pt-BR"/>
        </w:rPr>
      </w:pPr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549"/>
        <w:gridCol w:w="2195"/>
        <w:gridCol w:w="1101"/>
        <w:gridCol w:w="1101"/>
        <w:gridCol w:w="1101"/>
        <w:gridCol w:w="1101"/>
        <w:gridCol w:w="1101"/>
        <w:gridCol w:w="1101"/>
      </w:tblGrid>
      <w:tr w:rsidR="00EF2B20" w:rsidRPr="00551774" w14:paraId="6F4B151E" w14:textId="77777777" w:rsidTr="00EF2B20"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202DD" w14:textId="13FF7111" w:rsidR="00EF2B20" w:rsidRPr="00551774" w:rsidRDefault="00EF2B20" w:rsidP="00551774">
            <w:pPr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  <w:t>ID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FEFDE" w14:textId="7D379C3E" w:rsidR="00EF2B20" w:rsidRPr="00551774" w:rsidRDefault="00EF2B20" w:rsidP="00551774">
            <w:pPr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</w:pPr>
            <w:r w:rsidRPr="00551774"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  <w:t>Critérios Norteadores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20352" w14:textId="3E60B0FC" w:rsidR="00EF2B20" w:rsidRPr="00551774" w:rsidRDefault="00EF2B20" w:rsidP="00551774">
            <w:pPr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</w:pPr>
            <w:r w:rsidRPr="00551774"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  <w:t>Ideia 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63B60" w14:textId="65C7741A" w:rsidR="00EF2B20" w:rsidRPr="00551774" w:rsidRDefault="00EF2B20" w:rsidP="00551774">
            <w:pPr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</w:pPr>
            <w:r w:rsidRPr="00551774"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  <w:t>Ideia 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0C2DE" w14:textId="4EE57438" w:rsidR="00EF2B20" w:rsidRPr="00551774" w:rsidRDefault="00EF2B20" w:rsidP="00551774">
            <w:pPr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</w:pPr>
            <w:r w:rsidRPr="00551774"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  <w:t>Ideia 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09531" w14:textId="31A66CA1" w:rsidR="00EF2B20" w:rsidRPr="00551774" w:rsidRDefault="00EF2B20" w:rsidP="00551774">
            <w:pPr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</w:pPr>
            <w:r w:rsidRPr="00551774"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  <w:t>Ideia 4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84AC5" w14:textId="33D07365" w:rsidR="00EF2B20" w:rsidRPr="00551774" w:rsidRDefault="00EF2B20" w:rsidP="00551774">
            <w:pPr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</w:pPr>
            <w:r w:rsidRPr="00551774"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  <w:t>Ideia 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95CD5" w14:textId="3B8C34D3" w:rsidR="00EF2B20" w:rsidRPr="00551774" w:rsidRDefault="00EF2B20" w:rsidP="00551774">
            <w:pPr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</w:pPr>
            <w:r w:rsidRPr="00551774"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  <w:t>Ideia 6</w:t>
            </w:r>
          </w:p>
        </w:tc>
      </w:tr>
      <w:tr w:rsidR="00EF2B20" w:rsidRPr="00551774" w14:paraId="701EB2C0" w14:textId="77777777" w:rsidTr="00EF2B20">
        <w:tc>
          <w:tcPr>
            <w:tcW w:w="558" w:type="dxa"/>
            <w:shd w:val="clear" w:color="auto" w:fill="CCCCCC"/>
          </w:tcPr>
          <w:p w14:paraId="32CE7912" w14:textId="49A16261" w:rsidR="00EF2B20" w:rsidRPr="00551774" w:rsidRDefault="00EF2B20" w:rsidP="00551774">
            <w:pPr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  <w:t>1</w:t>
            </w:r>
          </w:p>
        </w:tc>
        <w:tc>
          <w:tcPr>
            <w:tcW w:w="2220" w:type="dxa"/>
            <w:shd w:val="clear" w:color="auto" w:fill="CCCCCC"/>
          </w:tcPr>
          <w:p w14:paraId="2E761384" w14:textId="67F1AC89" w:rsidR="00EF2B20" w:rsidRPr="00551774" w:rsidRDefault="007C01DE" w:rsidP="00551774">
            <w:pPr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</w:pPr>
            <w:r w:rsidRPr="007C01DE">
              <w:rPr>
                <w:rFonts w:ascii="Arial" w:hAnsi="Arial" w:cs="Arial"/>
                <w:b/>
                <w:noProof/>
                <w:sz w:val="22"/>
                <w:szCs w:val="22"/>
              </w:rPr>
              <w:t>O sistema deve ser intuitivo e de fácil uso</w:t>
            </w:r>
          </w:p>
        </w:tc>
        <w:tc>
          <w:tcPr>
            <w:tcW w:w="1133" w:type="dxa"/>
            <w:shd w:val="clear" w:color="auto" w:fill="CCCCCC"/>
          </w:tcPr>
          <w:p w14:paraId="02D76CEC" w14:textId="7C81CEF9" w:rsidR="00EF2B20" w:rsidRPr="00551774" w:rsidRDefault="00EF2B20" w:rsidP="00551774">
            <w:pPr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</w:pPr>
          </w:p>
        </w:tc>
        <w:tc>
          <w:tcPr>
            <w:tcW w:w="1133" w:type="dxa"/>
            <w:shd w:val="clear" w:color="auto" w:fill="CCCCCC"/>
          </w:tcPr>
          <w:p w14:paraId="1D7A5588" w14:textId="77777777" w:rsidR="00EF2B20" w:rsidRPr="00551774" w:rsidRDefault="00EF2B20" w:rsidP="00551774">
            <w:pPr>
              <w:rPr>
                <w:rFonts w:ascii="Arial" w:hAnsi="Arial" w:cs="Arial"/>
                <w:noProof/>
                <w:sz w:val="22"/>
                <w:szCs w:val="22"/>
                <w:lang w:val="pt-BR"/>
              </w:rPr>
            </w:pPr>
          </w:p>
        </w:tc>
        <w:tc>
          <w:tcPr>
            <w:tcW w:w="1133" w:type="dxa"/>
            <w:shd w:val="clear" w:color="auto" w:fill="CCCCCC"/>
          </w:tcPr>
          <w:p w14:paraId="792FF3EF" w14:textId="77777777" w:rsidR="00EF2B20" w:rsidRPr="00551774" w:rsidRDefault="00EF2B20" w:rsidP="00551774">
            <w:pPr>
              <w:rPr>
                <w:rFonts w:ascii="Arial" w:hAnsi="Arial" w:cs="Arial"/>
                <w:noProof/>
                <w:sz w:val="22"/>
                <w:szCs w:val="22"/>
                <w:lang w:val="pt-BR"/>
              </w:rPr>
            </w:pPr>
          </w:p>
        </w:tc>
        <w:tc>
          <w:tcPr>
            <w:tcW w:w="1133" w:type="dxa"/>
            <w:shd w:val="clear" w:color="auto" w:fill="CCCCCC"/>
          </w:tcPr>
          <w:p w14:paraId="3FAE0B24" w14:textId="77777777" w:rsidR="00EF2B20" w:rsidRPr="00551774" w:rsidRDefault="00EF2B20" w:rsidP="00551774">
            <w:pPr>
              <w:rPr>
                <w:rFonts w:ascii="Arial" w:hAnsi="Arial" w:cs="Arial"/>
                <w:noProof/>
                <w:sz w:val="22"/>
                <w:szCs w:val="22"/>
                <w:lang w:val="pt-BR"/>
              </w:rPr>
            </w:pPr>
          </w:p>
        </w:tc>
        <w:tc>
          <w:tcPr>
            <w:tcW w:w="1133" w:type="dxa"/>
            <w:shd w:val="clear" w:color="auto" w:fill="CCCCCC"/>
          </w:tcPr>
          <w:p w14:paraId="12EE2C89" w14:textId="77777777" w:rsidR="00EF2B20" w:rsidRPr="00551774" w:rsidRDefault="00EF2B20" w:rsidP="00551774">
            <w:pPr>
              <w:rPr>
                <w:rFonts w:ascii="Arial" w:hAnsi="Arial" w:cs="Arial"/>
                <w:noProof/>
                <w:sz w:val="22"/>
                <w:szCs w:val="22"/>
                <w:lang w:val="pt-BR"/>
              </w:rPr>
            </w:pPr>
          </w:p>
        </w:tc>
        <w:tc>
          <w:tcPr>
            <w:tcW w:w="1133" w:type="dxa"/>
            <w:shd w:val="clear" w:color="auto" w:fill="CCCCCC"/>
          </w:tcPr>
          <w:p w14:paraId="562F500C" w14:textId="77777777" w:rsidR="00EF2B20" w:rsidRPr="00551774" w:rsidRDefault="00EF2B20" w:rsidP="00551774">
            <w:pPr>
              <w:rPr>
                <w:rFonts w:ascii="Arial" w:hAnsi="Arial" w:cs="Arial"/>
                <w:noProof/>
                <w:sz w:val="22"/>
                <w:szCs w:val="22"/>
                <w:lang w:val="pt-BR"/>
              </w:rPr>
            </w:pPr>
          </w:p>
        </w:tc>
      </w:tr>
      <w:tr w:rsidR="00EF2B20" w:rsidRPr="00551774" w14:paraId="70B5B1C3" w14:textId="77777777" w:rsidTr="00EF2B20">
        <w:tc>
          <w:tcPr>
            <w:tcW w:w="558" w:type="dxa"/>
          </w:tcPr>
          <w:p w14:paraId="59F82C87" w14:textId="4F480ED6" w:rsidR="00EF2B20" w:rsidRPr="00551774" w:rsidRDefault="00EF2B20" w:rsidP="00551774">
            <w:pPr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  <w:t>2</w:t>
            </w:r>
          </w:p>
        </w:tc>
        <w:tc>
          <w:tcPr>
            <w:tcW w:w="2220" w:type="dxa"/>
            <w:shd w:val="clear" w:color="auto" w:fill="auto"/>
          </w:tcPr>
          <w:p w14:paraId="64BC5A25" w14:textId="5E2519B6" w:rsidR="00EF2B20" w:rsidRPr="00551774" w:rsidRDefault="007C01DE" w:rsidP="00551774">
            <w:pPr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</w:pPr>
            <w:r w:rsidRPr="007C01DE"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  <w:t>A solução deve ser flexível, permitindo ajustes nas regras de pagamento, como prazos e valores.</w:t>
            </w:r>
          </w:p>
        </w:tc>
        <w:tc>
          <w:tcPr>
            <w:tcW w:w="1133" w:type="dxa"/>
            <w:shd w:val="clear" w:color="auto" w:fill="auto"/>
          </w:tcPr>
          <w:p w14:paraId="28DB3AF3" w14:textId="6E9DF6DA" w:rsidR="00EF2B20" w:rsidRPr="00551774" w:rsidRDefault="00EF2B20" w:rsidP="00551774">
            <w:pPr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</w:pPr>
          </w:p>
        </w:tc>
        <w:tc>
          <w:tcPr>
            <w:tcW w:w="1133" w:type="dxa"/>
            <w:shd w:val="clear" w:color="auto" w:fill="auto"/>
          </w:tcPr>
          <w:p w14:paraId="7D713944" w14:textId="77777777" w:rsidR="00EF2B20" w:rsidRPr="00551774" w:rsidRDefault="00EF2B20" w:rsidP="00551774">
            <w:pPr>
              <w:rPr>
                <w:rFonts w:ascii="Arial" w:hAnsi="Arial" w:cs="Arial"/>
                <w:noProof/>
                <w:sz w:val="22"/>
                <w:szCs w:val="22"/>
                <w:lang w:val="pt-BR"/>
              </w:rPr>
            </w:pPr>
          </w:p>
        </w:tc>
        <w:tc>
          <w:tcPr>
            <w:tcW w:w="1133" w:type="dxa"/>
            <w:shd w:val="clear" w:color="auto" w:fill="auto"/>
          </w:tcPr>
          <w:p w14:paraId="7BAEE05C" w14:textId="77777777" w:rsidR="00EF2B20" w:rsidRPr="00551774" w:rsidRDefault="00EF2B20" w:rsidP="00551774">
            <w:pPr>
              <w:rPr>
                <w:rFonts w:ascii="Arial" w:hAnsi="Arial" w:cs="Arial"/>
                <w:noProof/>
                <w:sz w:val="22"/>
                <w:szCs w:val="22"/>
                <w:lang w:val="pt-BR"/>
              </w:rPr>
            </w:pPr>
          </w:p>
        </w:tc>
        <w:tc>
          <w:tcPr>
            <w:tcW w:w="1133" w:type="dxa"/>
            <w:shd w:val="clear" w:color="auto" w:fill="auto"/>
          </w:tcPr>
          <w:p w14:paraId="7EE21098" w14:textId="77777777" w:rsidR="00EF2B20" w:rsidRPr="00551774" w:rsidRDefault="00EF2B20" w:rsidP="00551774">
            <w:pPr>
              <w:rPr>
                <w:rFonts w:ascii="Arial" w:hAnsi="Arial" w:cs="Arial"/>
                <w:noProof/>
                <w:sz w:val="22"/>
                <w:szCs w:val="22"/>
                <w:lang w:val="pt-BR"/>
              </w:rPr>
            </w:pPr>
          </w:p>
        </w:tc>
        <w:tc>
          <w:tcPr>
            <w:tcW w:w="1133" w:type="dxa"/>
            <w:shd w:val="clear" w:color="auto" w:fill="auto"/>
          </w:tcPr>
          <w:p w14:paraId="41A39C11" w14:textId="77777777" w:rsidR="00EF2B20" w:rsidRPr="00551774" w:rsidRDefault="00EF2B20" w:rsidP="00551774">
            <w:pPr>
              <w:rPr>
                <w:rFonts w:ascii="Arial" w:hAnsi="Arial" w:cs="Arial"/>
                <w:noProof/>
                <w:sz w:val="22"/>
                <w:szCs w:val="22"/>
                <w:lang w:val="pt-BR"/>
              </w:rPr>
            </w:pPr>
          </w:p>
        </w:tc>
        <w:tc>
          <w:tcPr>
            <w:tcW w:w="1133" w:type="dxa"/>
            <w:shd w:val="clear" w:color="auto" w:fill="auto"/>
          </w:tcPr>
          <w:p w14:paraId="3CA713F7" w14:textId="77777777" w:rsidR="00EF2B20" w:rsidRPr="00551774" w:rsidRDefault="00EF2B20" w:rsidP="00551774">
            <w:pPr>
              <w:rPr>
                <w:rFonts w:ascii="Arial" w:hAnsi="Arial" w:cs="Arial"/>
                <w:noProof/>
                <w:sz w:val="22"/>
                <w:szCs w:val="22"/>
                <w:lang w:val="pt-BR"/>
              </w:rPr>
            </w:pPr>
          </w:p>
        </w:tc>
      </w:tr>
      <w:tr w:rsidR="00EF2B20" w:rsidRPr="00551774" w14:paraId="4AF80525" w14:textId="77777777" w:rsidTr="00EF2B20">
        <w:tc>
          <w:tcPr>
            <w:tcW w:w="558" w:type="dxa"/>
            <w:shd w:val="clear" w:color="auto" w:fill="CCCCCC"/>
          </w:tcPr>
          <w:p w14:paraId="12951C57" w14:textId="1A6DFB4A" w:rsidR="00EF2B20" w:rsidRPr="00551774" w:rsidRDefault="00EF2B20" w:rsidP="00551774">
            <w:pPr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  <w:t>3</w:t>
            </w:r>
          </w:p>
        </w:tc>
        <w:tc>
          <w:tcPr>
            <w:tcW w:w="2220" w:type="dxa"/>
            <w:shd w:val="clear" w:color="auto" w:fill="CCCCCC"/>
          </w:tcPr>
          <w:p w14:paraId="0571672D" w14:textId="69DB9994" w:rsidR="00EF2B20" w:rsidRPr="00551774" w:rsidRDefault="007C01DE" w:rsidP="00551774">
            <w:pPr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</w:pPr>
            <w:r w:rsidRPr="007C01DE"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  <w:t>O sistema deve assegurar o armazenamento seguro e permanente de dados financeiros e comprovantes, permitindo fácil acesso para consultas e auditorias futuras.</w:t>
            </w:r>
          </w:p>
        </w:tc>
        <w:tc>
          <w:tcPr>
            <w:tcW w:w="1133" w:type="dxa"/>
            <w:shd w:val="clear" w:color="auto" w:fill="CCCCCC"/>
          </w:tcPr>
          <w:p w14:paraId="6A8FDB06" w14:textId="3BE046F5" w:rsidR="00EF2B20" w:rsidRPr="00551774" w:rsidRDefault="00EF2B20" w:rsidP="00551774">
            <w:pPr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</w:pPr>
          </w:p>
        </w:tc>
        <w:tc>
          <w:tcPr>
            <w:tcW w:w="1133" w:type="dxa"/>
            <w:shd w:val="clear" w:color="auto" w:fill="CCCCCC"/>
          </w:tcPr>
          <w:p w14:paraId="2BD25F6E" w14:textId="77777777" w:rsidR="00EF2B20" w:rsidRPr="00551774" w:rsidRDefault="00EF2B20" w:rsidP="00551774">
            <w:pPr>
              <w:rPr>
                <w:rFonts w:ascii="Arial" w:hAnsi="Arial" w:cs="Arial"/>
                <w:noProof/>
                <w:sz w:val="22"/>
                <w:szCs w:val="22"/>
                <w:lang w:val="pt-BR"/>
              </w:rPr>
            </w:pPr>
          </w:p>
        </w:tc>
        <w:tc>
          <w:tcPr>
            <w:tcW w:w="1133" w:type="dxa"/>
            <w:shd w:val="clear" w:color="auto" w:fill="CCCCCC"/>
          </w:tcPr>
          <w:p w14:paraId="40A3C82B" w14:textId="77777777" w:rsidR="00EF2B20" w:rsidRPr="00551774" w:rsidRDefault="00EF2B20" w:rsidP="00551774">
            <w:pPr>
              <w:rPr>
                <w:rFonts w:ascii="Arial" w:hAnsi="Arial" w:cs="Arial"/>
                <w:noProof/>
                <w:sz w:val="22"/>
                <w:szCs w:val="22"/>
                <w:lang w:val="pt-BR"/>
              </w:rPr>
            </w:pPr>
          </w:p>
        </w:tc>
        <w:tc>
          <w:tcPr>
            <w:tcW w:w="1133" w:type="dxa"/>
            <w:shd w:val="clear" w:color="auto" w:fill="CCCCCC"/>
          </w:tcPr>
          <w:p w14:paraId="6642DEDA" w14:textId="77777777" w:rsidR="00EF2B20" w:rsidRPr="00551774" w:rsidRDefault="00EF2B20" w:rsidP="00551774">
            <w:pPr>
              <w:rPr>
                <w:rFonts w:ascii="Arial" w:hAnsi="Arial" w:cs="Arial"/>
                <w:noProof/>
                <w:sz w:val="22"/>
                <w:szCs w:val="22"/>
                <w:lang w:val="pt-BR"/>
              </w:rPr>
            </w:pPr>
          </w:p>
        </w:tc>
        <w:tc>
          <w:tcPr>
            <w:tcW w:w="1133" w:type="dxa"/>
            <w:shd w:val="clear" w:color="auto" w:fill="CCCCCC"/>
          </w:tcPr>
          <w:p w14:paraId="2E6C4B1B" w14:textId="77777777" w:rsidR="00EF2B20" w:rsidRPr="00551774" w:rsidRDefault="00EF2B20" w:rsidP="00551774">
            <w:pPr>
              <w:rPr>
                <w:rFonts w:ascii="Arial" w:hAnsi="Arial" w:cs="Arial"/>
                <w:noProof/>
                <w:sz w:val="22"/>
                <w:szCs w:val="22"/>
                <w:lang w:val="pt-BR"/>
              </w:rPr>
            </w:pPr>
          </w:p>
        </w:tc>
        <w:tc>
          <w:tcPr>
            <w:tcW w:w="1133" w:type="dxa"/>
            <w:shd w:val="clear" w:color="auto" w:fill="CCCCCC"/>
          </w:tcPr>
          <w:p w14:paraId="0B8A1298" w14:textId="77777777" w:rsidR="00EF2B20" w:rsidRPr="00551774" w:rsidRDefault="00EF2B20" w:rsidP="00551774">
            <w:pPr>
              <w:rPr>
                <w:rFonts w:ascii="Arial" w:hAnsi="Arial" w:cs="Arial"/>
                <w:noProof/>
                <w:sz w:val="22"/>
                <w:szCs w:val="22"/>
                <w:lang w:val="pt-BR"/>
              </w:rPr>
            </w:pPr>
          </w:p>
        </w:tc>
      </w:tr>
      <w:tr w:rsidR="00EF2B20" w:rsidRPr="00551774" w14:paraId="796A1A46" w14:textId="77777777" w:rsidTr="00EF2B20">
        <w:tc>
          <w:tcPr>
            <w:tcW w:w="558" w:type="dxa"/>
          </w:tcPr>
          <w:p w14:paraId="5F2E7305" w14:textId="77777777" w:rsidR="00EF2B20" w:rsidRPr="00551774" w:rsidRDefault="00EF2B20" w:rsidP="00551774">
            <w:pPr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</w:pPr>
          </w:p>
        </w:tc>
        <w:tc>
          <w:tcPr>
            <w:tcW w:w="2220" w:type="dxa"/>
            <w:shd w:val="clear" w:color="auto" w:fill="auto"/>
          </w:tcPr>
          <w:p w14:paraId="6D96E628" w14:textId="4E8F0137" w:rsidR="00EF2B20" w:rsidRPr="00551774" w:rsidRDefault="00EF2B20" w:rsidP="00551774">
            <w:pPr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</w:pPr>
            <w:r w:rsidRPr="00551774">
              <w:rPr>
                <w:rFonts w:ascii="Arial" w:hAnsi="Arial" w:cs="Arial"/>
                <w:b/>
                <w:noProof/>
                <w:sz w:val="22"/>
                <w:szCs w:val="22"/>
                <w:lang w:val="pt-BR"/>
              </w:rPr>
              <w:t>Total</w:t>
            </w:r>
          </w:p>
        </w:tc>
        <w:tc>
          <w:tcPr>
            <w:tcW w:w="1133" w:type="dxa"/>
            <w:shd w:val="clear" w:color="auto" w:fill="auto"/>
          </w:tcPr>
          <w:p w14:paraId="5108773A" w14:textId="101BFA6E" w:rsidR="00EF2B20" w:rsidRPr="00551774" w:rsidRDefault="00EF2B20" w:rsidP="00551774">
            <w:pPr>
              <w:rPr>
                <w:rFonts w:ascii="Arial" w:hAnsi="Arial" w:cs="Arial"/>
                <w:noProof/>
                <w:sz w:val="22"/>
                <w:szCs w:val="22"/>
                <w:lang w:val="pt-BR"/>
              </w:rPr>
            </w:pPr>
          </w:p>
        </w:tc>
        <w:tc>
          <w:tcPr>
            <w:tcW w:w="1133" w:type="dxa"/>
            <w:shd w:val="clear" w:color="auto" w:fill="auto"/>
          </w:tcPr>
          <w:p w14:paraId="4CD2DF16" w14:textId="77777777" w:rsidR="00EF2B20" w:rsidRPr="00551774" w:rsidRDefault="00EF2B20" w:rsidP="00551774">
            <w:pPr>
              <w:rPr>
                <w:rFonts w:ascii="Arial" w:hAnsi="Arial" w:cs="Arial"/>
                <w:noProof/>
                <w:sz w:val="22"/>
                <w:szCs w:val="22"/>
                <w:lang w:val="pt-BR"/>
              </w:rPr>
            </w:pPr>
          </w:p>
        </w:tc>
        <w:tc>
          <w:tcPr>
            <w:tcW w:w="1133" w:type="dxa"/>
            <w:shd w:val="clear" w:color="auto" w:fill="auto"/>
          </w:tcPr>
          <w:p w14:paraId="50C521DD" w14:textId="77777777" w:rsidR="00EF2B20" w:rsidRPr="00551774" w:rsidRDefault="00EF2B20" w:rsidP="00551774">
            <w:pPr>
              <w:rPr>
                <w:rFonts w:ascii="Arial" w:hAnsi="Arial" w:cs="Arial"/>
                <w:noProof/>
                <w:sz w:val="22"/>
                <w:szCs w:val="22"/>
                <w:lang w:val="pt-BR"/>
              </w:rPr>
            </w:pPr>
          </w:p>
        </w:tc>
        <w:tc>
          <w:tcPr>
            <w:tcW w:w="1133" w:type="dxa"/>
            <w:shd w:val="clear" w:color="auto" w:fill="auto"/>
          </w:tcPr>
          <w:p w14:paraId="35B0F114" w14:textId="77777777" w:rsidR="00EF2B20" w:rsidRPr="00551774" w:rsidRDefault="00EF2B20" w:rsidP="00551774">
            <w:pPr>
              <w:rPr>
                <w:rFonts w:ascii="Arial" w:hAnsi="Arial" w:cs="Arial"/>
                <w:noProof/>
                <w:sz w:val="22"/>
                <w:szCs w:val="22"/>
                <w:lang w:val="pt-BR"/>
              </w:rPr>
            </w:pPr>
          </w:p>
        </w:tc>
        <w:tc>
          <w:tcPr>
            <w:tcW w:w="1133" w:type="dxa"/>
            <w:shd w:val="clear" w:color="auto" w:fill="auto"/>
          </w:tcPr>
          <w:p w14:paraId="601D6547" w14:textId="77777777" w:rsidR="00EF2B20" w:rsidRPr="00551774" w:rsidRDefault="00EF2B20" w:rsidP="00551774">
            <w:pPr>
              <w:rPr>
                <w:rFonts w:ascii="Arial" w:hAnsi="Arial" w:cs="Arial"/>
                <w:noProof/>
                <w:sz w:val="22"/>
                <w:szCs w:val="22"/>
                <w:lang w:val="pt-BR"/>
              </w:rPr>
            </w:pPr>
          </w:p>
        </w:tc>
        <w:tc>
          <w:tcPr>
            <w:tcW w:w="1133" w:type="dxa"/>
            <w:shd w:val="clear" w:color="auto" w:fill="auto"/>
          </w:tcPr>
          <w:p w14:paraId="62C34CE7" w14:textId="77777777" w:rsidR="00EF2B20" w:rsidRPr="00551774" w:rsidRDefault="00EF2B20" w:rsidP="00551774">
            <w:pPr>
              <w:rPr>
                <w:rFonts w:ascii="Arial" w:hAnsi="Arial" w:cs="Arial"/>
                <w:noProof/>
                <w:sz w:val="22"/>
                <w:szCs w:val="22"/>
                <w:lang w:val="pt-BR"/>
              </w:rPr>
            </w:pPr>
          </w:p>
        </w:tc>
      </w:tr>
    </w:tbl>
    <w:p w14:paraId="0867B8DA" w14:textId="77777777" w:rsidR="002B294F" w:rsidRPr="002B294F" w:rsidRDefault="002B294F">
      <w:pPr>
        <w:pStyle w:val="Ttulo1"/>
        <w:numPr>
          <w:ilvl w:val="0"/>
          <w:numId w:val="0"/>
        </w:numPr>
        <w:rPr>
          <w:noProof/>
          <w:lang w:val="pt-BR"/>
        </w:rPr>
      </w:pPr>
    </w:p>
    <w:sectPr w:rsidR="002B294F" w:rsidRPr="002B294F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E2DCF" w14:textId="77777777" w:rsidR="00B3230F" w:rsidRDefault="00B3230F">
      <w:pPr>
        <w:spacing w:line="240" w:lineRule="auto"/>
      </w:pPr>
      <w:r>
        <w:separator/>
      </w:r>
    </w:p>
  </w:endnote>
  <w:endnote w:type="continuationSeparator" w:id="0">
    <w:p w14:paraId="663CD4C2" w14:textId="77777777" w:rsidR="00B3230F" w:rsidRDefault="00B323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33503" w14:paraId="399959E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EAD27A" w14:textId="77777777" w:rsidR="00333503" w:rsidRDefault="00333503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99822F" w14:textId="0A4CEF96" w:rsidR="00333503" w:rsidRDefault="00333503">
          <w:pPr>
            <w:jc w:val="center"/>
          </w:pPr>
          <w:r>
            <w:sym w:font="Symbol" w:char="F0D3"/>
          </w:r>
          <w:r w:rsidR="007C01DE">
            <w:t xml:space="preserve"> Dorans</w:t>
          </w:r>
          <w:r w:rsidR="007C01DE">
            <w:rPr>
              <w:spacing w:val="-6"/>
            </w:rPr>
            <w:t xml:space="preserve"> </w:t>
          </w:r>
          <w:r w:rsidR="007C01DE">
            <w:t>LTDA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244C8C" w14:textId="0D4999B1" w:rsidR="00333503" w:rsidRDefault="00333503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E74FC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4B1B7C04" w14:textId="77777777" w:rsidR="00333503" w:rsidRDefault="003335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315EA" w14:textId="77777777" w:rsidR="00B3230F" w:rsidRDefault="00B3230F">
      <w:pPr>
        <w:spacing w:line="240" w:lineRule="auto"/>
      </w:pPr>
      <w:r>
        <w:separator/>
      </w:r>
    </w:p>
  </w:footnote>
  <w:footnote w:type="continuationSeparator" w:id="0">
    <w:p w14:paraId="4B0C605E" w14:textId="77777777" w:rsidR="00B3230F" w:rsidRDefault="00B323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FB579" w14:textId="77777777" w:rsidR="00333503" w:rsidRDefault="00333503">
    <w:pPr>
      <w:rPr>
        <w:sz w:val="24"/>
      </w:rPr>
    </w:pPr>
  </w:p>
  <w:p w14:paraId="5B8197DB" w14:textId="77777777" w:rsidR="00333503" w:rsidRDefault="00333503">
    <w:pPr>
      <w:pBdr>
        <w:top w:val="single" w:sz="6" w:space="1" w:color="auto"/>
      </w:pBdr>
      <w:rPr>
        <w:sz w:val="24"/>
      </w:rPr>
    </w:pPr>
  </w:p>
  <w:p w14:paraId="15AB8F8B" w14:textId="180B9544" w:rsidR="00333503" w:rsidRDefault="007C01D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Dorans</w:t>
    </w:r>
    <w:r>
      <w:rPr>
        <w:rFonts w:ascii="Arial" w:hAnsi="Arial"/>
        <w:b/>
        <w:spacing w:val="-27"/>
        <w:sz w:val="36"/>
      </w:rPr>
      <w:t xml:space="preserve"> </w:t>
    </w:r>
    <w:r>
      <w:rPr>
        <w:rFonts w:ascii="Arial" w:hAnsi="Arial"/>
        <w:b/>
        <w:sz w:val="36"/>
      </w:rPr>
      <w:t>LTDA</w:t>
    </w:r>
  </w:p>
  <w:p w14:paraId="71AE8755" w14:textId="77777777" w:rsidR="00333503" w:rsidRDefault="00333503">
    <w:pPr>
      <w:pBdr>
        <w:bottom w:val="single" w:sz="6" w:space="1" w:color="auto"/>
      </w:pBdr>
      <w:jc w:val="right"/>
      <w:rPr>
        <w:sz w:val="24"/>
      </w:rPr>
    </w:pPr>
  </w:p>
  <w:p w14:paraId="4F8ABECA" w14:textId="77777777" w:rsidR="00333503" w:rsidRDefault="0033350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33503" w14:paraId="39A6194A" w14:textId="77777777">
      <w:tc>
        <w:tcPr>
          <w:tcW w:w="6379" w:type="dxa"/>
        </w:tcPr>
        <w:p w14:paraId="0615BBCB" w14:textId="2F15A961" w:rsidR="00333503" w:rsidRDefault="007C01DE">
          <w:r>
            <w:rPr>
              <w:b/>
            </w:rPr>
            <w:t>Dorans</w:t>
          </w:r>
          <w:r>
            <w:rPr>
              <w:b/>
              <w:spacing w:val="-6"/>
            </w:rPr>
            <w:t xml:space="preserve"> </w:t>
          </w:r>
          <w:r>
            <w:rPr>
              <w:b/>
              <w:spacing w:val="-4"/>
            </w:rPr>
            <w:t>LTDA</w:t>
          </w:r>
        </w:p>
      </w:tc>
      <w:tc>
        <w:tcPr>
          <w:tcW w:w="3179" w:type="dxa"/>
        </w:tcPr>
        <w:p w14:paraId="0AD21CC3" w14:textId="02B75666" w:rsidR="00333503" w:rsidRDefault="0033350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333503" w14:paraId="3B0E0FD2" w14:textId="77777777" w:rsidTr="00F65B4A">
      <w:tc>
        <w:tcPr>
          <w:tcW w:w="6379" w:type="dxa"/>
        </w:tcPr>
        <w:p w14:paraId="34250B6B" w14:textId="77777777" w:rsidR="00333503" w:rsidRDefault="0033350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bottom w:val="single" w:sz="4" w:space="0" w:color="auto"/>
          </w:tcBorders>
        </w:tcPr>
        <w:p w14:paraId="0C33D20E" w14:textId="503D4BE5" w:rsidR="00333503" w:rsidRDefault="00333503">
          <w:r>
            <w:t xml:space="preserve">  Data:  </w:t>
          </w:r>
          <w:r w:rsidR="007C01DE">
            <w:t>15/10/2024</w:t>
          </w:r>
        </w:p>
      </w:tc>
    </w:tr>
    <w:tr w:rsidR="00333503" w14:paraId="7B3B59C6" w14:textId="77777777" w:rsidTr="00F65B4A">
      <w:tc>
        <w:tcPr>
          <w:tcW w:w="9558" w:type="dxa"/>
          <w:gridSpan w:val="2"/>
        </w:tcPr>
        <w:p w14:paraId="2581AFA0" w14:textId="421640B7" w:rsidR="00333503" w:rsidRDefault="007C01DE">
          <w:proofErr w:type="spellStart"/>
          <w:r w:rsidRPr="007C01DE">
            <w:t>Matriz</w:t>
          </w:r>
          <w:proofErr w:type="spellEnd"/>
          <w:r w:rsidRPr="007C01DE">
            <w:t xml:space="preserve"> de </w:t>
          </w:r>
          <w:proofErr w:type="spellStart"/>
          <w:r w:rsidRPr="007C01DE">
            <w:t>Posicionamento</w:t>
          </w:r>
          <w:proofErr w:type="spellEnd"/>
        </w:p>
      </w:tc>
    </w:tr>
  </w:tbl>
  <w:p w14:paraId="2EEFFA2A" w14:textId="77777777" w:rsidR="00333503" w:rsidRDefault="0033350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0B36967"/>
    <w:multiLevelType w:val="hybridMultilevel"/>
    <w:tmpl w:val="A6A8F8DA"/>
    <w:lvl w:ilvl="0" w:tplc="282C82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1D13ABA"/>
    <w:multiLevelType w:val="hybridMultilevel"/>
    <w:tmpl w:val="6B589906"/>
    <w:lvl w:ilvl="0" w:tplc="FFFFFFFF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5F46B59"/>
    <w:multiLevelType w:val="multilevel"/>
    <w:tmpl w:val="2662DF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78A4BB5"/>
    <w:multiLevelType w:val="hybridMultilevel"/>
    <w:tmpl w:val="58F057FE"/>
    <w:lvl w:ilvl="0" w:tplc="32ECD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7CC1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34BC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28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26C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7E7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C2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4AE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C77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7AB3169"/>
    <w:multiLevelType w:val="hybridMultilevel"/>
    <w:tmpl w:val="F60CCAD8"/>
    <w:lvl w:ilvl="0" w:tplc="5E08C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2366297">
    <w:abstractNumId w:val="0"/>
  </w:num>
  <w:num w:numId="2" w16cid:durableId="58970549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160269794">
    <w:abstractNumId w:val="3"/>
  </w:num>
  <w:num w:numId="4" w16cid:durableId="1599170646">
    <w:abstractNumId w:val="14"/>
  </w:num>
  <w:num w:numId="5" w16cid:durableId="1530676616">
    <w:abstractNumId w:val="30"/>
  </w:num>
  <w:num w:numId="6" w16cid:durableId="1418557669">
    <w:abstractNumId w:val="22"/>
  </w:num>
  <w:num w:numId="7" w16cid:durableId="630719416">
    <w:abstractNumId w:val="21"/>
  </w:num>
  <w:num w:numId="8" w16cid:durableId="61016971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699815204">
    <w:abstractNumId w:val="2"/>
  </w:num>
  <w:num w:numId="10" w16cid:durableId="1606814456">
    <w:abstractNumId w:val="28"/>
  </w:num>
  <w:num w:numId="11" w16cid:durableId="1859268213">
    <w:abstractNumId w:val="4"/>
  </w:num>
  <w:num w:numId="12" w16cid:durableId="866983896">
    <w:abstractNumId w:val="15"/>
  </w:num>
  <w:num w:numId="13" w16cid:durableId="785580811">
    <w:abstractNumId w:val="13"/>
  </w:num>
  <w:num w:numId="14" w16cid:durableId="818302871">
    <w:abstractNumId w:val="27"/>
  </w:num>
  <w:num w:numId="15" w16cid:durableId="932783209">
    <w:abstractNumId w:val="12"/>
  </w:num>
  <w:num w:numId="16" w16cid:durableId="666908391">
    <w:abstractNumId w:val="6"/>
  </w:num>
  <w:num w:numId="17" w16cid:durableId="487525490">
    <w:abstractNumId w:val="26"/>
  </w:num>
  <w:num w:numId="18" w16cid:durableId="744568461">
    <w:abstractNumId w:val="20"/>
  </w:num>
  <w:num w:numId="19" w16cid:durableId="936257888">
    <w:abstractNumId w:val="7"/>
  </w:num>
  <w:num w:numId="20" w16cid:durableId="384138226">
    <w:abstractNumId w:val="17"/>
  </w:num>
  <w:num w:numId="21" w16cid:durableId="761335790">
    <w:abstractNumId w:val="11"/>
  </w:num>
  <w:num w:numId="22" w16cid:durableId="1739202401">
    <w:abstractNumId w:val="25"/>
  </w:num>
  <w:num w:numId="23" w16cid:durableId="214591055">
    <w:abstractNumId w:val="10"/>
  </w:num>
  <w:num w:numId="24" w16cid:durableId="1943537053">
    <w:abstractNumId w:val="9"/>
  </w:num>
  <w:num w:numId="25" w16cid:durableId="316302647">
    <w:abstractNumId w:val="8"/>
  </w:num>
  <w:num w:numId="26" w16cid:durableId="218397320">
    <w:abstractNumId w:val="23"/>
  </w:num>
  <w:num w:numId="27" w16cid:durableId="1715809574">
    <w:abstractNumId w:val="24"/>
  </w:num>
  <w:num w:numId="28" w16cid:durableId="1200165582">
    <w:abstractNumId w:val="16"/>
  </w:num>
  <w:num w:numId="29" w16cid:durableId="1734624871">
    <w:abstractNumId w:val="29"/>
  </w:num>
  <w:num w:numId="30" w16cid:durableId="848373503">
    <w:abstractNumId w:val="18"/>
  </w:num>
  <w:num w:numId="31" w16cid:durableId="1559632305">
    <w:abstractNumId w:val="0"/>
  </w:num>
  <w:num w:numId="32" w16cid:durableId="2064478274">
    <w:abstractNumId w:val="0"/>
  </w:num>
  <w:num w:numId="33" w16cid:durableId="764039332">
    <w:abstractNumId w:val="0"/>
  </w:num>
  <w:num w:numId="34" w16cid:durableId="3571195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235658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7252988">
    <w:abstractNumId w:val="5"/>
  </w:num>
  <w:num w:numId="37" w16cid:durableId="14077970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4D"/>
    <w:rsid w:val="00000857"/>
    <w:rsid w:val="00003A60"/>
    <w:rsid w:val="000051FA"/>
    <w:rsid w:val="0004348F"/>
    <w:rsid w:val="00085AAD"/>
    <w:rsid w:val="000D4BDE"/>
    <w:rsid w:val="001306DE"/>
    <w:rsid w:val="001324CF"/>
    <w:rsid w:val="00137A54"/>
    <w:rsid w:val="00145887"/>
    <w:rsid w:val="00154F03"/>
    <w:rsid w:val="001A2B11"/>
    <w:rsid w:val="00202637"/>
    <w:rsid w:val="002749CA"/>
    <w:rsid w:val="002B294B"/>
    <w:rsid w:val="002B294F"/>
    <w:rsid w:val="002B5776"/>
    <w:rsid w:val="002C6D66"/>
    <w:rsid w:val="002D2DF4"/>
    <w:rsid w:val="002E3B3B"/>
    <w:rsid w:val="002F6FCF"/>
    <w:rsid w:val="0030374D"/>
    <w:rsid w:val="00333503"/>
    <w:rsid w:val="00343E2C"/>
    <w:rsid w:val="00345E6B"/>
    <w:rsid w:val="00395B9B"/>
    <w:rsid w:val="003C68B0"/>
    <w:rsid w:val="003F5A63"/>
    <w:rsid w:val="0043249B"/>
    <w:rsid w:val="00455690"/>
    <w:rsid w:val="00456DC4"/>
    <w:rsid w:val="004A1819"/>
    <w:rsid w:val="004A6659"/>
    <w:rsid w:val="004B00B5"/>
    <w:rsid w:val="005441D5"/>
    <w:rsid w:val="00551774"/>
    <w:rsid w:val="00561D20"/>
    <w:rsid w:val="005718B5"/>
    <w:rsid w:val="005A5730"/>
    <w:rsid w:val="005B4DAA"/>
    <w:rsid w:val="005D186B"/>
    <w:rsid w:val="005D6A52"/>
    <w:rsid w:val="005F77CC"/>
    <w:rsid w:val="005F7EF3"/>
    <w:rsid w:val="00605564"/>
    <w:rsid w:val="00616ED1"/>
    <w:rsid w:val="0063103A"/>
    <w:rsid w:val="006461EE"/>
    <w:rsid w:val="00665000"/>
    <w:rsid w:val="00672A26"/>
    <w:rsid w:val="006C5CFB"/>
    <w:rsid w:val="0071148E"/>
    <w:rsid w:val="007173EE"/>
    <w:rsid w:val="00720DFA"/>
    <w:rsid w:val="00727428"/>
    <w:rsid w:val="00747F32"/>
    <w:rsid w:val="00764C01"/>
    <w:rsid w:val="00777752"/>
    <w:rsid w:val="00787492"/>
    <w:rsid w:val="00790F07"/>
    <w:rsid w:val="007C01DE"/>
    <w:rsid w:val="007E74FC"/>
    <w:rsid w:val="007F5E1B"/>
    <w:rsid w:val="00825755"/>
    <w:rsid w:val="00842BE6"/>
    <w:rsid w:val="00862BE6"/>
    <w:rsid w:val="008B5D98"/>
    <w:rsid w:val="00905EA4"/>
    <w:rsid w:val="00950C1E"/>
    <w:rsid w:val="009808C8"/>
    <w:rsid w:val="009A1FEF"/>
    <w:rsid w:val="009A6D3B"/>
    <w:rsid w:val="009C135E"/>
    <w:rsid w:val="009F5D1B"/>
    <w:rsid w:val="00A354C6"/>
    <w:rsid w:val="00A53BCD"/>
    <w:rsid w:val="00AC4109"/>
    <w:rsid w:val="00B25E5F"/>
    <w:rsid w:val="00B3230F"/>
    <w:rsid w:val="00BB4DE8"/>
    <w:rsid w:val="00BB5955"/>
    <w:rsid w:val="00BF2D66"/>
    <w:rsid w:val="00C17278"/>
    <w:rsid w:val="00C23834"/>
    <w:rsid w:val="00C40DEF"/>
    <w:rsid w:val="00C4125A"/>
    <w:rsid w:val="00C51468"/>
    <w:rsid w:val="00C71AFE"/>
    <w:rsid w:val="00C95477"/>
    <w:rsid w:val="00CA499F"/>
    <w:rsid w:val="00CF3699"/>
    <w:rsid w:val="00D54099"/>
    <w:rsid w:val="00D5429E"/>
    <w:rsid w:val="00D77E07"/>
    <w:rsid w:val="00D91826"/>
    <w:rsid w:val="00D94D78"/>
    <w:rsid w:val="00D95E2A"/>
    <w:rsid w:val="00DB5CB7"/>
    <w:rsid w:val="00DD1A8F"/>
    <w:rsid w:val="00DD7DCD"/>
    <w:rsid w:val="00DE72AF"/>
    <w:rsid w:val="00E11FEA"/>
    <w:rsid w:val="00E31680"/>
    <w:rsid w:val="00E71760"/>
    <w:rsid w:val="00EC160C"/>
    <w:rsid w:val="00ED1023"/>
    <w:rsid w:val="00EE35FC"/>
    <w:rsid w:val="00EE6488"/>
    <w:rsid w:val="00EF2B20"/>
    <w:rsid w:val="00F27A1D"/>
    <w:rsid w:val="00F343C9"/>
    <w:rsid w:val="00F45AD4"/>
    <w:rsid w:val="00F60396"/>
    <w:rsid w:val="00F65B4A"/>
    <w:rsid w:val="00F7248B"/>
    <w:rsid w:val="00F83AB0"/>
    <w:rsid w:val="00FA0C0E"/>
    <w:rsid w:val="00FF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674B29"/>
  <w15:docId w15:val="{96BDEDDB-E28D-438B-B82A-803AAA75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semiHidden/>
    <w:pPr>
      <w:ind w:left="400"/>
    </w:pPr>
    <w:rPr>
      <w:i/>
      <w:iCs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rsid w:val="00DE72AF"/>
    <w:pPr>
      <w:keepLines/>
      <w:spacing w:after="120"/>
      <w:ind w:left="720"/>
    </w:pPr>
    <w:rPr>
      <w:rFonts w:ascii="Arial" w:hAnsi="Arial"/>
    </w:r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rsid w:val="002C6D66"/>
    <w:pPr>
      <w:widowControl/>
      <w:spacing w:line="240" w:lineRule="auto"/>
      <w:ind w:left="708"/>
    </w:pPr>
    <w:rPr>
      <w:rFonts w:ascii="Verdana" w:hAnsi="Verdana"/>
    </w:rPr>
  </w:style>
  <w:style w:type="table" w:styleId="Tabelacomgrade">
    <w:name w:val="Table Grid"/>
    <w:basedOn w:val="Tabelanormal"/>
    <w:uiPriority w:val="39"/>
    <w:rsid w:val="004B0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31">
    <w:name w:val="Tabela de Grade 31"/>
    <w:basedOn w:val="Tabelanormal"/>
    <w:uiPriority w:val="48"/>
    <w:rsid w:val="00720DFA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eladeGrade41">
    <w:name w:val="Tabela de Grade 41"/>
    <w:basedOn w:val="Tabelanormal"/>
    <w:uiPriority w:val="49"/>
    <w:rsid w:val="00720DFA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elaSimples11">
    <w:name w:val="Tabela Simples 11"/>
    <w:basedOn w:val="Tabelanormal"/>
    <w:uiPriority w:val="41"/>
    <w:rsid w:val="00720DFA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deGrade21">
    <w:name w:val="Tabela de Grade 21"/>
    <w:basedOn w:val="Tabelanormal"/>
    <w:uiPriority w:val="47"/>
    <w:rsid w:val="00720DFA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Ttulo1Char">
    <w:name w:val="Título 1 Char"/>
    <w:link w:val="Ttulo1"/>
    <w:rsid w:val="00ED1023"/>
    <w:rPr>
      <w:rFonts w:ascii="Arial" w:hAnsi="Arial"/>
      <w:b/>
      <w:sz w:val="24"/>
      <w:lang w:val="en-US" w:eastAsia="en-US"/>
    </w:rPr>
  </w:style>
  <w:style w:type="character" w:customStyle="1" w:styleId="Ttulo2Char">
    <w:name w:val="Título 2 Char"/>
    <w:link w:val="Ttulo2"/>
    <w:rsid w:val="00ED1023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link w:val="Corpodetexto"/>
    <w:rsid w:val="00ED1023"/>
    <w:rPr>
      <w:rFonts w:ascii="Arial" w:hAnsi="Arial"/>
      <w:lang w:val="en-US" w:eastAsia="en-US"/>
    </w:rPr>
  </w:style>
  <w:style w:type="character" w:customStyle="1" w:styleId="Recuodecorpodetexto2Char">
    <w:name w:val="Recuo de corpo de texto 2 Char"/>
    <w:link w:val="Recuodecorpodetexto2"/>
    <w:rsid w:val="00ED1023"/>
    <w:rPr>
      <w:rFonts w:ascii="Verdana" w:hAnsi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2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379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72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49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07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94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ire.dias\AppData\Roaming\Skype\My%20Skype%20Received%20Files\08DocumentoVis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983A45E750CF4B984B3E2877A50EB4" ma:contentTypeVersion="4" ma:contentTypeDescription="Crie um novo documento." ma:contentTypeScope="" ma:versionID="66850846e82ea3df87018fafa53738e7">
  <xsd:schema xmlns:xsd="http://www.w3.org/2001/XMLSchema" xmlns:xs="http://www.w3.org/2001/XMLSchema" xmlns:p="http://schemas.microsoft.com/office/2006/metadata/properties" xmlns:ns2="e96cf258-a8f2-4daa-97c5-694525b3b517" targetNamespace="http://schemas.microsoft.com/office/2006/metadata/properties" ma:root="true" ma:fieldsID="4808d85c08e0dc14f724a3ebc7b5812d" ns2:_="">
    <xsd:import namespace="e96cf258-a8f2-4daa-97c5-694525b3b5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cf258-a8f2-4daa-97c5-694525b3b5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B4B74B-7267-4FEF-A1FB-C0F3BF9D4F34}"/>
</file>

<file path=customXml/itemProps2.xml><?xml version="1.0" encoding="utf-8"?>
<ds:datastoreItem xmlns:ds="http://schemas.openxmlformats.org/officeDocument/2006/customXml" ds:itemID="{E1A51AF7-0FD2-4401-8B57-A42F7D53DF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3B459D-4E42-4881-97EE-646B3046D9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08DocumentoVisão.dot</Template>
  <TotalTime>1</TotalTime>
  <Pages>5</Pages>
  <Words>205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</vt:lpstr>
      <vt:lpstr>Visão</vt:lpstr>
    </vt:vector>
  </TitlesOfParts>
  <Company>&lt;Nome da Companhia&gt;</Company>
  <LinksUpToDate>false</LinksUpToDate>
  <CharactersWithSpaces>1310</CharactersWithSpaces>
  <SharedDoc>false</SharedDoc>
  <HLinks>
    <vt:vector size="72" baseType="variant">
      <vt:variant>
        <vt:i4>1900601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_Toc63609108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_Toc63609107</vt:lpwstr>
      </vt:variant>
      <vt:variant>
        <vt:i4>1245241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_Toc63609106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_Toc63609105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_Toc63609104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_Toc63609103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_Toc63609102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_Toc63609101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_Toc63609100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_Toc63609099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_Toc63609098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_Toc63609097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&lt;Nome do Projeto&gt;</dc:subject>
  <dc:creator>Meire Helen Batista Dias</dc:creator>
  <cp:keywords/>
  <dc:description/>
  <cp:lastModifiedBy>Gabriel S Lima</cp:lastModifiedBy>
  <cp:revision>3</cp:revision>
  <cp:lastPrinted>1901-01-01T03:00:00Z</cp:lastPrinted>
  <dcterms:created xsi:type="dcterms:W3CDTF">2024-10-16T00:33:00Z</dcterms:created>
  <dcterms:modified xsi:type="dcterms:W3CDTF">2024-10-16T00:45:00Z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0x010100B058867FF28D134CB3DBD05B53EB4947</vt:lpwstr>
  </property>
  <property fmtid="{D5CDD505-2E9C-101B-9397-08002B2CF9AE}" pid="3" name="MediaServiceImageTags">
    <vt:lpwstr/>
  </property>
</Properties>
</file>